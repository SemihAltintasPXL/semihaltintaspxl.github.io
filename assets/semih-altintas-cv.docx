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3787"/>
        <w:gridCol w:w="6735"/>
      </w:tblGrid>
      <w:tr w:rsidR="002C2CDD" w:rsidRPr="00A313AD" w14:paraId="0A1AA151" w14:textId="77777777" w:rsidTr="006F5119">
        <w:trPr>
          <w:trHeight w:val="9937"/>
        </w:trPr>
        <w:tc>
          <w:tcPr>
            <w:tcW w:w="3809" w:type="dxa"/>
            <w:tcMar>
              <w:top w:w="504" w:type="dxa"/>
              <w:right w:w="720" w:type="dxa"/>
            </w:tcMar>
          </w:tcPr>
          <w:p w14:paraId="73D29CC1" w14:textId="45DD6B76" w:rsidR="00523479" w:rsidRPr="00906BEE" w:rsidRDefault="00A97116" w:rsidP="00523479">
            <w:pPr>
              <w:pStyle w:val="Initialen"/>
            </w:pPr>
            <w:r>
              <w:rPr>
                <w:noProof/>
                <w:lang w:bidi="nl-NL"/>
              </w:rPr>
              <w:drawing>
                <wp:anchor distT="0" distB="0" distL="114300" distR="114300" simplePos="0" relativeHeight="251660288" behindDoc="1" locked="0" layoutInCell="1" allowOverlap="1" wp14:anchorId="22019A96" wp14:editId="60C247EA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0</wp:posOffset>
                  </wp:positionV>
                  <wp:extent cx="1066800" cy="1356995"/>
                  <wp:effectExtent l="0" t="0" r="0" b="0"/>
                  <wp:wrapTight wrapText="bothSides">
                    <wp:wrapPolygon edited="0">
                      <wp:start x="0" y="0"/>
                      <wp:lineTo x="0" y="21226"/>
                      <wp:lineTo x="21214" y="21226"/>
                      <wp:lineTo x="21214" y="0"/>
                      <wp:lineTo x="0" y="0"/>
                    </wp:wrapPolygon>
                  </wp:wrapTight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D48BBA" w14:textId="4C97050B" w:rsidR="00A50939" w:rsidRPr="00906BEE" w:rsidRDefault="00047D95" w:rsidP="007569C1">
            <w:pPr>
              <w:pStyle w:val="Kop3"/>
            </w:pPr>
            <w:r>
              <w:t>Persoonlijke gegevens</w:t>
            </w:r>
          </w:p>
          <w:p w14:paraId="641A1972" w14:textId="083F0B8F" w:rsidR="00047D95" w:rsidRDefault="00047D95" w:rsidP="00047D95">
            <w:r w:rsidRPr="00047D95">
              <w:rPr>
                <w:b/>
                <w:bCs/>
              </w:rPr>
              <w:t>Adres:</w:t>
            </w:r>
            <w:r>
              <w:t xml:space="preserve"> Maasmechelen, Schutteweide</w:t>
            </w:r>
            <w:r w:rsidR="00BA05F3">
              <w:t xml:space="preserve"> </w:t>
            </w:r>
            <w:r>
              <w:t>64</w:t>
            </w:r>
          </w:p>
          <w:p w14:paraId="0227245C" w14:textId="03FB54CC" w:rsidR="00197FB5" w:rsidRDefault="00197FB5" w:rsidP="00047D95">
            <w:r w:rsidRPr="00197FB5">
              <w:rPr>
                <w:b/>
                <w:bCs/>
              </w:rPr>
              <w:t>Geboortedatum:</w:t>
            </w:r>
            <w:r>
              <w:t xml:space="preserve"> 20/08/2002</w:t>
            </w:r>
          </w:p>
          <w:p w14:paraId="5FD79E08" w14:textId="4A5C4107" w:rsidR="00047D95" w:rsidRDefault="00197FB5" w:rsidP="00047D95">
            <w:pPr>
              <w:rPr>
                <w:b/>
                <w:bCs/>
              </w:rPr>
            </w:pPr>
            <w:r w:rsidRPr="002D1D21">
              <w:rPr>
                <w:b/>
                <w:bCs/>
              </w:rPr>
              <w:t xml:space="preserve">Rijbewijs </w:t>
            </w:r>
            <w:r w:rsidR="00EE4091">
              <w:rPr>
                <w:b/>
                <w:bCs/>
              </w:rPr>
              <w:t>AM, B</w:t>
            </w:r>
          </w:p>
          <w:p w14:paraId="5ED61CC2" w14:textId="77777777" w:rsidR="008A0D8F" w:rsidRPr="002E7943" w:rsidRDefault="008A0D8F" w:rsidP="00047D95">
            <w:pPr>
              <w:rPr>
                <w:b/>
                <w:bCs/>
              </w:rPr>
            </w:pPr>
          </w:p>
          <w:p w14:paraId="729CCA49" w14:textId="77777777" w:rsidR="00BB136D" w:rsidRPr="00906BEE" w:rsidRDefault="00BB136D" w:rsidP="00BB136D">
            <w:pPr>
              <w:pStyle w:val="Kop3"/>
            </w:pPr>
            <w:r>
              <w:t>profiel</w:t>
            </w:r>
          </w:p>
          <w:p w14:paraId="1C992716" w14:textId="2918C80D" w:rsidR="002E7943" w:rsidRDefault="00BB136D" w:rsidP="00BB136D">
            <w:pPr>
              <w:rPr>
                <w:noProof/>
                <w:lang w:bidi="nl-NL"/>
              </w:rPr>
            </w:pPr>
            <w:r>
              <w:rPr>
                <w:noProof/>
                <w:lang w:bidi="nl-NL"/>
              </w:rPr>
              <w:t xml:space="preserve">Ik ben een hardwerkende student die op zoek is naar nieuwe uitdagingen. Ik heb een zeer positieve werkhouding. </w:t>
            </w:r>
            <w:r w:rsidR="00437F7A">
              <w:rPr>
                <w:noProof/>
                <w:lang w:bidi="nl-NL"/>
              </w:rPr>
              <w:t xml:space="preserve">Ik houd ervan </w:t>
            </w:r>
            <w:r w:rsidR="006F5119">
              <w:rPr>
                <w:noProof/>
                <w:lang w:bidi="nl-NL"/>
              </w:rPr>
              <w:t>om</w:t>
            </w:r>
            <w:r w:rsidR="00437F7A">
              <w:rPr>
                <w:noProof/>
                <w:lang w:bidi="nl-NL"/>
              </w:rPr>
              <w:t xml:space="preserve"> planmatig te werken met harde deadlines en strakke planningen.</w:t>
            </w:r>
            <w:r>
              <w:rPr>
                <w:noProof/>
                <w:lang w:bidi="nl-NL"/>
              </w:rPr>
              <w:t xml:space="preserve"> </w:t>
            </w:r>
          </w:p>
          <w:p w14:paraId="34A9DB3B" w14:textId="77777777" w:rsidR="008A0D8F" w:rsidRDefault="008A0D8F" w:rsidP="00BB136D">
            <w:pPr>
              <w:rPr>
                <w:noProof/>
                <w:lang w:bidi="nl-NL"/>
              </w:rPr>
            </w:pPr>
          </w:p>
          <w:p w14:paraId="3A7D3C87" w14:textId="0276A290" w:rsidR="002E7943" w:rsidRPr="00906BEE" w:rsidRDefault="002E7943" w:rsidP="002E7943">
            <w:pPr>
              <w:pStyle w:val="Kop3"/>
            </w:pPr>
            <w:r>
              <w:t>vaardigheden</w:t>
            </w:r>
          </w:p>
          <w:p w14:paraId="7AD2BAEB" w14:textId="557421C4" w:rsidR="002E7943" w:rsidRPr="00906BEE" w:rsidRDefault="00443EAE" w:rsidP="00BB136D">
            <w:r>
              <w:t>h</w:t>
            </w:r>
            <w:r w:rsidR="002E7943">
              <w:t xml:space="preserve">arde werker | stipt | </w:t>
            </w:r>
            <w:r w:rsidR="002D7472">
              <w:t>leidinggevend | leergierig |</w:t>
            </w:r>
            <w:r w:rsidR="008A0D8F">
              <w:t xml:space="preserve"> communicatief | </w:t>
            </w:r>
            <w:r>
              <w:t xml:space="preserve">flexibel </w:t>
            </w:r>
          </w:p>
        </w:tc>
        <w:tc>
          <w:tcPr>
            <w:tcW w:w="6784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678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6785"/>
            </w:tblGrid>
            <w:tr w:rsidR="00C612DA" w:rsidRPr="00906BEE" w14:paraId="68D64F6A" w14:textId="77777777" w:rsidTr="006F5119">
              <w:trPr>
                <w:trHeight w:hRule="exact" w:val="1196"/>
              </w:trPr>
              <w:tc>
                <w:tcPr>
                  <w:tcW w:w="6785" w:type="dxa"/>
                  <w:vAlign w:val="center"/>
                </w:tcPr>
                <w:p w14:paraId="0F01A0C8" w14:textId="28D22A44" w:rsidR="002D1D21" w:rsidRPr="002D1D21" w:rsidRDefault="002D1D21" w:rsidP="002E7943">
                  <w:pPr>
                    <w:pStyle w:val="Kop1"/>
                    <w:jc w:val="center"/>
                    <w:rPr>
                      <w:color w:val="FF0000"/>
                    </w:rPr>
                  </w:pPr>
                </w:p>
                <w:p w14:paraId="6D7CD3CD" w14:textId="0C219D39" w:rsidR="00906BEE" w:rsidRPr="00906BEE" w:rsidRDefault="002E7943" w:rsidP="002E7943">
                  <w:pPr>
                    <w:pStyle w:val="Kop1"/>
                    <w:jc w:val="center"/>
                  </w:pPr>
                  <w:r>
                    <w:t>Semih Altintas</w:t>
                  </w:r>
                </w:p>
              </w:tc>
            </w:tr>
          </w:tbl>
          <w:p w14:paraId="5D390703" w14:textId="77777777" w:rsidR="008A0D8F" w:rsidRDefault="00197FB5" w:rsidP="007569C1">
            <w:pPr>
              <w:pStyle w:val="Kop3"/>
            </w:pPr>
            <w:r w:rsidRPr="002D1D21">
              <w:rPr>
                <w:noProof/>
                <w:color w:val="C00000"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0B3CBF9" wp14:editId="2D1C5396">
                      <wp:simplePos x="0" y="0"/>
                      <wp:positionH relativeFrom="margin">
                        <wp:posOffset>-2388235</wp:posOffset>
                      </wp:positionH>
                      <wp:positionV relativeFrom="paragraph">
                        <wp:posOffset>-1477010</wp:posOffset>
                      </wp:positionV>
                      <wp:extent cx="6665595" cy="1810385"/>
                      <wp:effectExtent l="0" t="0" r="1905" b="0"/>
                      <wp:wrapNone/>
                      <wp:docPr id="5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EFE43" id="Groep 1" o:spid="_x0000_s1026" style="position:absolute;margin-left:-188.05pt;margin-top:-116.3pt;width:524.85pt;height:142.55pt;z-index:-251657216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4831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" adj="626" fillcolor="#e48312 [3204]" stroked="f" strokeweight="1pt"/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" fillcolor="white [3212]" stroked="f" strokeweight="1pt"/>
                      <w10:wrap anchorx="margin"/>
                    </v:group>
                  </w:pict>
                </mc:Fallback>
              </mc:AlternateContent>
            </w:r>
          </w:p>
          <w:p w14:paraId="2B49821C" w14:textId="77777777" w:rsidR="008A0D8F" w:rsidRDefault="008A0D8F" w:rsidP="007569C1">
            <w:pPr>
              <w:pStyle w:val="Kop3"/>
            </w:pPr>
          </w:p>
          <w:p w14:paraId="00B18920" w14:textId="7F925165" w:rsidR="002C2CDD" w:rsidRPr="00906BEE" w:rsidRDefault="002E7943" w:rsidP="007569C1">
            <w:pPr>
              <w:pStyle w:val="Kop3"/>
            </w:pPr>
            <w:r>
              <w:t>Opleidingen</w:t>
            </w:r>
          </w:p>
          <w:p w14:paraId="025C68CC" w14:textId="77777777" w:rsidR="002E7943" w:rsidRDefault="002E7943" w:rsidP="002E7943">
            <w:r>
              <w:t>2020-…</w:t>
            </w:r>
          </w:p>
          <w:p w14:paraId="2E2CFDB4" w14:textId="520B9AEC" w:rsidR="002E7943" w:rsidRPr="002E7943" w:rsidRDefault="002E7943" w:rsidP="002E7943">
            <w:pPr>
              <w:rPr>
                <w:lang w:val="nl-BE"/>
              </w:rPr>
            </w:pPr>
            <w:r w:rsidRPr="00BB136D">
              <w:rPr>
                <w:lang w:val="nl-BE"/>
              </w:rPr>
              <w:t>Professionele Bachelor in de Toegepaste</w:t>
            </w:r>
            <w:r>
              <w:rPr>
                <w:lang w:val="nl-BE"/>
              </w:rPr>
              <w:t xml:space="preserve"> </w:t>
            </w:r>
            <w:r w:rsidRPr="00BB136D">
              <w:rPr>
                <w:lang w:val="nl-BE"/>
              </w:rPr>
              <w:t>Informatica, optie Applicatieontwikkeling</w:t>
            </w:r>
            <w:r>
              <w:rPr>
                <w:lang w:val="nl-BE"/>
              </w:rPr>
              <w:t xml:space="preserve"> </w:t>
            </w:r>
            <w:r w:rsidRPr="00BB136D">
              <w:rPr>
                <w:lang w:val="nl-BE"/>
              </w:rPr>
              <w:t>Hogeschool PXL, HASSELT</w:t>
            </w:r>
          </w:p>
          <w:p w14:paraId="0F0DA096" w14:textId="77777777" w:rsidR="002E7943" w:rsidRDefault="002E7943" w:rsidP="002E7943"/>
          <w:p w14:paraId="18D65BD5" w14:textId="77777777" w:rsidR="002E7943" w:rsidRDefault="002E7943" w:rsidP="002E7943">
            <w:r>
              <w:t>2014-2020</w:t>
            </w:r>
          </w:p>
          <w:p w14:paraId="4CA9ED5D" w14:textId="4702ECED" w:rsidR="008A0D8F" w:rsidRDefault="002E7943" w:rsidP="004E48AF">
            <w:r>
              <w:t xml:space="preserve">Diploma secundair onderwijs: Boekhouden-Informatica (Stedelijke Humaniora </w:t>
            </w:r>
            <w:proofErr w:type="spellStart"/>
            <w:r>
              <w:t>Dilsen</w:t>
            </w:r>
            <w:proofErr w:type="spellEnd"/>
            <w:r>
              <w:t>)</w:t>
            </w:r>
          </w:p>
          <w:p w14:paraId="66D1DD85" w14:textId="77777777" w:rsidR="008A0D8F" w:rsidRPr="004E48AF" w:rsidRDefault="008A0D8F" w:rsidP="004E48AF"/>
          <w:p w14:paraId="4862977C" w14:textId="16FC83F5" w:rsidR="002C2CDD" w:rsidRPr="00906BEE" w:rsidRDefault="002E7943" w:rsidP="007569C1">
            <w:pPr>
              <w:pStyle w:val="Kop3"/>
            </w:pPr>
            <w:r>
              <w:t>Werkervaring</w:t>
            </w:r>
          </w:p>
          <w:p w14:paraId="65EA212C" w14:textId="091AB471" w:rsidR="002E7943" w:rsidRDefault="002E7943" w:rsidP="002E7943">
            <w:pPr>
              <w:pStyle w:val="Kop4"/>
            </w:pPr>
            <w:r>
              <w:t>jobstudent incopack (SLAGROOMFABRIEK)</w:t>
            </w:r>
            <w:r w:rsidR="006F5119">
              <w:t xml:space="preserve"> Dilsen-stokkem</w:t>
            </w:r>
          </w:p>
          <w:p w14:paraId="62077112" w14:textId="3421B75F" w:rsidR="002E7943" w:rsidRDefault="002E7943" w:rsidP="002E7943">
            <w:r w:rsidRPr="00EE4091">
              <w:t xml:space="preserve">Gewerkt in shiften. </w:t>
            </w:r>
            <w:r w:rsidR="00443EAE">
              <w:t>B</w:t>
            </w:r>
            <w:r w:rsidRPr="00EE4091">
              <w:t>andwerk en vooral stapelen van kisten</w:t>
            </w:r>
            <w:r>
              <w:t>.</w:t>
            </w:r>
          </w:p>
          <w:p w14:paraId="6A7A11CA" w14:textId="4B5B8A50" w:rsidR="00EE4091" w:rsidRDefault="00EE4091" w:rsidP="001C766B"/>
          <w:p w14:paraId="4B669B33" w14:textId="5CF28FE1" w:rsidR="002E7943" w:rsidRPr="00336E9C" w:rsidRDefault="001C766B" w:rsidP="007569C1">
            <w:pPr>
              <w:pStyle w:val="Kop3"/>
              <w:rPr>
                <w:lang w:val="en-US"/>
              </w:rPr>
            </w:pPr>
            <w:r w:rsidRPr="00336E9C">
              <w:rPr>
                <w:lang w:val="en-US"/>
              </w:rPr>
              <w:t>Kennis</w:t>
            </w:r>
          </w:p>
          <w:p w14:paraId="3A1F9E6C" w14:textId="024999EB" w:rsidR="00336E9C" w:rsidRPr="00336E9C" w:rsidRDefault="00336E9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3917CC" wp14:editId="4F59AB0F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0" name="Ster: 5 punte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94AC6" id="Ster: 5 punten 60" o:spid="_x0000_s1026" style="position:absolute;margin-left:180.4pt;margin-top:2.65pt;width:9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E2ADC3" wp14:editId="172A1355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4" name="Ster: 5 punt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8D516" id="Ster: 5 punten 4" o:spid="_x0000_s1026" style="position:absolute;margin-left:164.65pt;margin-top:2.65pt;width:9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B53E99" wp14:editId="443461EB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1" name="Ster: 5 punte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EED4E" id="Ster: 5 punten 61" o:spid="_x0000_s1026" style="position:absolute;margin-left:148.9pt;margin-top:2.65pt;width:9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5589F2" wp14:editId="289D5D7F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62" name="Ster: 5 punte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3D5C" id="Ster: 5 punten 62" o:spid="_x0000_s1026" style="position:absolute;margin-left:118.5pt;margin-top:2.25pt;width:9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A34591" wp14:editId="3818A4E8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3" name="Ster: 5 punte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8048F" id="Ster: 5 punten 63" o:spid="_x0000_s1026" style="position:absolute;margin-left:133.15pt;margin-top:2.65pt;width:9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r>
              <w:rPr>
                <w:lang w:val="en-US"/>
              </w:rPr>
              <w:t>Excel</w:t>
            </w:r>
            <w:r w:rsidR="00755032">
              <w:rPr>
                <w:lang w:val="en-US"/>
              </w:rPr>
              <w:t>, Word</w:t>
            </w:r>
          </w:p>
          <w:p w14:paraId="67ACB0AC" w14:textId="38703B69" w:rsidR="00FC0704" w:rsidRPr="00A332E9" w:rsidRDefault="00336E9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0970C3" wp14:editId="1A21224A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4" name="Ster: 5 punte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CA12C" id="Ster: 5 punten 64" o:spid="_x0000_s1026" style="position:absolute;margin-left:180.4pt;margin-top:2.65pt;width:9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5A3FBB" wp14:editId="25ABDC05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7" name="Ster: 5 punte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B1F47" id="Ster: 5 punten 17" o:spid="_x0000_s1026" style="position:absolute;margin-left:164.65pt;margin-top:2.65pt;width:9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E6580" wp14:editId="4D24820F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8" name="Ster: 5 punte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3E490" id="Ster: 5 punten 18" o:spid="_x0000_s1026" style="position:absolute;margin-left:148.9pt;margin-top:2.65pt;width:9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C095DC" wp14:editId="0C9E55EA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19" name="Ster: 5 punt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1431C" id="Ster: 5 punten 19" o:spid="_x0000_s1026" style="position:absolute;margin-left:118.5pt;margin-top:2.25pt;width:9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094537" wp14:editId="3152AB08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20" name="Ster: 5 punt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AEF7D" id="Ster: 5 punten 20" o:spid="_x0000_s1026" style="position:absolute;margin-left:133.15pt;margin-top:2.65pt;width:9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r w:rsidR="001E573E">
              <w:rPr>
                <w:lang w:val="en-US"/>
              </w:rPr>
              <w:t>SQL, MongoDB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D4D2E2" wp14:editId="1CAAFEA5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21" name="Ster: 5 punt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A8FC6" id="Ster: 5 punten 21" o:spid="_x0000_s1026" style="position:absolute;margin-left:180.4pt;margin-top:2.65pt;width:9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F7D1E9" wp14:editId="7DE10853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22" name="Ster: 5 punt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08D2B" id="Ster: 5 punten 22" o:spid="_x0000_s1026" style="position:absolute;margin-left:164.65pt;margin-top:2.65pt;width:9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8DC462" wp14:editId="00B3D738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23" name="Ster: 5 punt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4531D" id="Ster: 5 punten 23" o:spid="_x0000_s1026" style="position:absolute;margin-left:148.9pt;margin-top:2.65pt;width:9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543D3D" wp14:editId="50BE01FC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24" name="Ster: 5 punt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E957D" id="Ster: 5 punten 24" o:spid="_x0000_s1026" style="position:absolute;margin-left:118.5pt;margin-top:2.25pt;width:9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5F0810" wp14:editId="6CC511FF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25" name="Ster: 5 punte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3F236" id="Ster: 5 punten 25" o:spid="_x0000_s1026" style="position:absolute;margin-left:133.15pt;margin-top:2.65pt;width:9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F468DD3" wp14:editId="00BBCDAB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0" name="Ster: 5 punten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624E2" id="Ster: 5 punten 140" o:spid="_x0000_s1026" style="position:absolute;margin-left:180.4pt;margin-top:2.65pt;width:9pt;height: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FCDCFE5" wp14:editId="55AD5590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1" name="Ster: 5 punten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1DACD" id="Ster: 5 punten 141" o:spid="_x0000_s1026" style="position:absolute;margin-left:164.65pt;margin-top:2.65pt;width:9pt;height: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Kqe+M7gAAAACAEAAA8AAABkcnMvZG93bnJldi54&#10;bWxMj0FPwzAMhe9I/IfISNxYuhZYKU0nNJg0uCA2QOKWtaYtJE7VpGv37zEnONnWe3r+Xr6crBEH&#10;7H3rSMF8FoFAKl3VUq3gdbe+SEH4oKnSxhEqOKKHZXF6kuusciO94GEbasEh5DOtoAmhy6T0ZYNW&#10;+5nrkFj7dL3Vgc++llWvRw63RsZRdC2tbok/NLrDVYPl93awCp7Ch9mE9PjwnAzx4+rt/X7crL+U&#10;Oj+b7m5BBJzCnxl+8RkdCmbau4EqL4yCJL5J2KrgigfryeWCl72CeJ6CLHL5v0DxAw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Kqe+M7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5B864A7" wp14:editId="3DFA57B9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2" name="Ster: 5 punten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BEF1F" id="Ster: 5 punten 142" o:spid="_x0000_s1026" style="position:absolute;margin-left:148.9pt;margin-top:2.65pt;width:9pt;height: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043431" wp14:editId="6453096D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143" name="Ster: 5 punten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0C434" id="Ster: 5 punten 143" o:spid="_x0000_s1026" style="position:absolute;margin-left:118.5pt;margin-top:2.25pt;width:9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9D7B54" wp14:editId="14913277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4" name="Ster: 5 punten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43D5A" id="Ster: 5 punten 144" o:spid="_x0000_s1026" style="position:absolute;margin-left:133.15pt;margin-top:2.65pt;width:9pt;height: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</w:p>
          <w:p w14:paraId="559F447C" w14:textId="597AD2D5" w:rsidR="00FC0704" w:rsidRPr="001E573E" w:rsidRDefault="009956B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4E2AE48" wp14:editId="58288F6C">
                      <wp:simplePos x="0" y="0"/>
                      <wp:positionH relativeFrom="column">
                        <wp:posOffset>1512362</wp:posOffset>
                      </wp:positionH>
                      <wp:positionV relativeFrom="paragraph">
                        <wp:posOffset>14615</wp:posOffset>
                      </wp:positionV>
                      <wp:extent cx="114300" cy="104775"/>
                      <wp:effectExtent l="19050" t="38100" r="38100" b="47625"/>
                      <wp:wrapNone/>
                      <wp:docPr id="148" name="Ster: 5 punten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8A292" id="Ster: 5 punten 148" o:spid="_x0000_s1026" style="position:absolute;margin-left:119.1pt;margin-top:1.15pt;width:9pt;height: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CBADE4B" wp14:editId="17EE9D05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5" name="Ster: 5 punten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9BA14" id="Ster: 5 punten 145" o:spid="_x0000_s1026" style="position:absolute;margin-left:180.4pt;margin-top:2.65pt;width:9pt;height: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0A7E04" wp14:editId="6B55B995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6" name="Ster: 5 punten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EF000" id="Ster: 5 punten 146" o:spid="_x0000_s1026" style="position:absolute;margin-left:164.65pt;margin-top:2.65pt;width:9pt;height: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F1C063F" wp14:editId="08A57560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7" name="Ster: 5 punten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1BA8E" id="Ster: 5 punten 147" o:spid="_x0000_s1026" style="position:absolute;margin-left:148.9pt;margin-top:2.65pt;width:9pt;height: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FAA5F20" wp14:editId="16100DCB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49" name="Ster: 5 punten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66EE" id="Ster: 5 punten 149" o:spid="_x0000_s1026" style="position:absolute;margin-left:133.15pt;margin-top:2.65pt;width:9pt;height: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FC0704" w:rsidRPr="00A332E9">
              <w:rPr>
                <w:lang w:val="en-US"/>
              </w:rPr>
              <w:t xml:space="preserve"> </w:t>
            </w:r>
            <w:r w:rsidR="00E9244E" w:rsidRPr="001E573E">
              <w:rPr>
                <w:lang w:val="en-US"/>
              </w:rPr>
              <w:t>JavaScript</w:t>
            </w:r>
            <w:r w:rsidR="00A313AD">
              <w:rPr>
                <w:lang w:val="en-US"/>
              </w:rPr>
              <w:t>, HTML, CSS</w:t>
            </w:r>
          </w:p>
          <w:p w14:paraId="4C0C4743" w14:textId="0F106EB8" w:rsidR="00336E9C" w:rsidRPr="00336E9C" w:rsidRDefault="00336E9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BEC5D7" wp14:editId="7A4946D0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5" name="Ster: 5 punten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04802" id="Ster: 5 punten 65" o:spid="_x0000_s1026" style="position:absolute;margin-left:180.4pt;margin-top:2.65pt;width:9pt;height: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F4CD47" wp14:editId="7411DA8E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6" name="Ster: 5 punte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4B84C" id="Ster: 5 punten 66" o:spid="_x0000_s1026" style="position:absolute;margin-left:164.65pt;margin-top:2.65pt;width:9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Kqe+M7gAAAACAEAAA8AAABkcnMvZG93bnJldi54&#10;bWxMj0FPwzAMhe9I/IfISNxYuhZYKU0nNJg0uCA2QOKWtaYtJE7VpGv37zEnONnWe3r+Xr6crBEH&#10;7H3rSMF8FoFAKl3VUq3gdbe+SEH4oKnSxhEqOKKHZXF6kuusciO94GEbasEh5DOtoAmhy6T0ZYNW&#10;+5nrkFj7dL3Vgc++llWvRw63RsZRdC2tbok/NLrDVYPl93awCp7Ch9mE9PjwnAzx4+rt/X7crL+U&#10;Oj+b7m5BBJzCnxl+8RkdCmbau4EqL4yCJL5J2KrgigfryeWCl72CeJ6CLHL5v0DxAw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Kqe+M7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5A099B" wp14:editId="6BFA79F0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7" name="Ster: 5 punte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A25B5" id="Ster: 5 punten 67" o:spid="_x0000_s1026" style="position:absolute;margin-left:148.9pt;margin-top:2.65pt;width:9pt;height: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E5DCAD" wp14:editId="0324CBE0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68" name="Ster: 5 punte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23F38" id="Ster: 5 punten 68" o:spid="_x0000_s1026" style="position:absolute;margin-left:118.5pt;margin-top:2.25pt;width:9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2904EF" wp14:editId="35AE0234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69" name="Ster: 5 punten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1910E" id="Ster: 5 punten 69" o:spid="_x0000_s1026" style="position:absolute;margin-left:133.15pt;margin-top:2.65pt;width:9pt;height: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r>
              <w:rPr>
                <w:lang w:val="en-US"/>
              </w:rPr>
              <w:t>C#</w:t>
            </w:r>
          </w:p>
          <w:p w14:paraId="0E16B208" w14:textId="19F6CDD8" w:rsidR="00336E9C" w:rsidRPr="00336E9C" w:rsidRDefault="00DE531E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88E24DF" wp14:editId="184B71DC">
                      <wp:simplePos x="0" y="0"/>
                      <wp:positionH relativeFrom="column">
                        <wp:posOffset>2094052</wp:posOffset>
                      </wp:positionH>
                      <wp:positionV relativeFrom="paragraph">
                        <wp:posOffset>43180</wp:posOffset>
                      </wp:positionV>
                      <wp:extent cx="114300" cy="104775"/>
                      <wp:effectExtent l="19050" t="38100" r="38100" b="47625"/>
                      <wp:wrapNone/>
                      <wp:docPr id="850926575" name="Ster: 5 punten 850926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5AA8B" id="Ster: 5 punten 850926575" o:spid="_x0000_s1026" style="position:absolute;margin-left:164.9pt;margin-top:3.4pt;width:9pt;height: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336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5FA188" wp14:editId="28E778F3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0" name="Ster: 5 punte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7D01" id="Ster: 5 punten 70" o:spid="_x0000_s1026" style="position:absolute;margin-left:180.4pt;margin-top:2.65pt;width:9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336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06DDE6" wp14:editId="285C2B9B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2" name="Ster: 5 punten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40EA" id="Ster: 5 punten 72" o:spid="_x0000_s1026" style="position:absolute;margin-left:148.9pt;margin-top:2.65pt;width:9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336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9461627" wp14:editId="742449FB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73" name="Ster: 5 punte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F402C" id="Ster: 5 punten 73" o:spid="_x0000_s1026" style="position:absolute;margin-left:118.5pt;margin-top:2.25pt;width:9pt;height: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336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557C3C" wp14:editId="2F370517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4" name="Ster: 5 punte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BE48A" id="Ster: 5 punten 74" o:spid="_x0000_s1026" style="position:absolute;margin-left:133.15pt;margin-top:2.65pt;width:9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336E9C" w:rsidRPr="00336E9C">
              <w:rPr>
                <w:lang w:val="en-US"/>
              </w:rPr>
              <w:t xml:space="preserve"> </w:t>
            </w:r>
            <w:r w:rsidR="00336E9C">
              <w:rPr>
                <w:lang w:val="en-US"/>
              </w:rPr>
              <w:t>Java</w:t>
            </w:r>
          </w:p>
          <w:p w14:paraId="4C404F7C" w14:textId="047B965E" w:rsidR="00E910A0" w:rsidRPr="001E573E" w:rsidRDefault="00E910A0" w:rsidP="00E910A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A361DEA" wp14:editId="18A52C02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5" name="Ster: 5 punten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A076" id="Ster: 5 punten 75" o:spid="_x0000_s1026" style="position:absolute;margin-left:180.4pt;margin-top:2.65pt;width:9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22D2E7" wp14:editId="19D7AAAC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6" name="Ster: 5 punten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CD05E" id="Ster: 5 punten 76" o:spid="_x0000_s1026" style="position:absolute;margin-left:164.65pt;margin-top:2.65pt;width:9pt;height: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Kqe+M7gAAAACAEAAA8AAABkcnMvZG93bnJldi54&#10;bWxMj0FPwzAMhe9I/IfISNxYuhZYKU0nNJg0uCA2QOKWtaYtJE7VpGv37zEnONnWe3r+Xr6crBEH&#10;7H3rSMF8FoFAKl3VUq3gdbe+SEH4oKnSxhEqOKKHZXF6kuusciO94GEbasEh5DOtoAmhy6T0ZYNW&#10;+5nrkFj7dL3Vgc++llWvRw63RsZRdC2tbok/NLrDVYPl93awCp7Ch9mE9PjwnAzx4+rt/X7crL+U&#10;Oj+b7m5BBJzCnxl+8RkdCmbau4EqL4yCJL5J2KrgigfryeWCl72CeJ6CLHL5v0DxAw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Kqe+M7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4BBB778" wp14:editId="01BB58D0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7" name="Ster: 5 punten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4FCE3" id="Ster: 5 punten 77" o:spid="_x0000_s1026" style="position:absolute;margin-left:148.9pt;margin-top:2.65pt;width:9pt;height: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A47FF39" wp14:editId="0B4ACC4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78" name="Ster: 5 punte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ACD24" id="Ster: 5 punten 78" o:spid="_x0000_s1026" style="position:absolute;margin-left:118.5pt;margin-top:2.25pt;width:9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05D08FB" wp14:editId="4F8A7EEE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79" name="Ster: 5 punte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F79F4" id="Ster: 5 punten 79" o:spid="_x0000_s1026" style="position:absolute;margin-left:133.15pt;margin-top:2.65pt;width:9pt;height: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r w:rsidRPr="001E573E">
              <w:rPr>
                <w:lang w:val="en-US"/>
              </w:rPr>
              <w:t>Python</w:t>
            </w:r>
          </w:p>
          <w:p w14:paraId="736EA681" w14:textId="144082DA" w:rsidR="00E910A0" w:rsidRDefault="00D04E97" w:rsidP="00E910A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6F69C8B" wp14:editId="04850118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26680</wp:posOffset>
                      </wp:positionV>
                      <wp:extent cx="114300" cy="104775"/>
                      <wp:effectExtent l="19050" t="38100" r="38100" b="47625"/>
                      <wp:wrapNone/>
                      <wp:docPr id="47" name="Ster: 5 punten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0CC03" id="Ster: 5 punten 47" o:spid="_x0000_s1026" style="position:absolute;margin-left:180.4pt;margin-top:2.1pt;width:9pt;height: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CL0//gAAAACAEAAA8AAABkcnMvZG93bnJldi54&#10;bWxMj8FOwzAQRO9I/IO1SNyoTYLaKMSpUKFS4VJRWiRubmySgL2O4k2T/j3mBMfRjGbeFMvJWXYy&#10;fWg9SridCWAGK69brCXs39Y3GbBACrWyHo2EswmwLC8vCpVrP+KrOe2oZrEEQ64kNERdznmoGuNU&#10;mPnOYPQ+fe8URdnXXPdqjOXO8kSIOXeqxbjQqM6sGlN97wYn4YU+7Iay89M2HZLn1eH9cdysv6S8&#10;vpoe7oGRmegvDL/4ER3KyHT0A+rArIR0LiI6SbhLgEU/XWRRHyUkYgG8LPj/A+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CL0//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9956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D0E717C" wp14:editId="34B100F0">
                      <wp:simplePos x="0" y="0"/>
                      <wp:positionH relativeFrom="column">
                        <wp:posOffset>2091216</wp:posOffset>
                      </wp:positionH>
                      <wp:positionV relativeFrom="paragraph">
                        <wp:posOffset>40156</wp:posOffset>
                      </wp:positionV>
                      <wp:extent cx="114300" cy="104775"/>
                      <wp:effectExtent l="19050" t="38100" r="38100" b="47625"/>
                      <wp:wrapNone/>
                      <wp:docPr id="2134255307" name="Ster: 5 punten 2134255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64201" id="Ster: 5 punten 2134255307" o:spid="_x0000_s1026" style="position:absolute;margin-left:164.65pt;margin-top:3.15pt;width:9pt;height: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rTPZit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9956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B8B5F3D" wp14:editId="1B0B8DDA">
                      <wp:simplePos x="0" y="0"/>
                      <wp:positionH relativeFrom="column">
                        <wp:posOffset>1897854</wp:posOffset>
                      </wp:positionH>
                      <wp:positionV relativeFrom="paragraph">
                        <wp:posOffset>40479</wp:posOffset>
                      </wp:positionV>
                      <wp:extent cx="114300" cy="104775"/>
                      <wp:effectExtent l="19050" t="38100" r="38100" b="47625"/>
                      <wp:wrapNone/>
                      <wp:docPr id="49" name="Ster: 5 punte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CA775" id="Ster: 5 punten 49" o:spid="_x0000_s1026" style="position:absolute;margin-left:149.45pt;margin-top:3.2pt;width:9pt;height: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S6iqG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E910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215EC8" wp14:editId="5FB7FD6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50" name="Ster: 5 punte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D0EC7" id="Ster: 5 punten 50" o:spid="_x0000_s1026" style="position:absolute;margin-left:118.5pt;margin-top:2.25pt;width:9pt;height: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E910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B28352C" wp14:editId="581A402F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51" name="Ster: 5 punte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890EF" id="Ster: 5 punten 51" o:spid="_x0000_s1026" style="position:absolute;margin-left:133.15pt;margin-top:2.65pt;width:9pt;height: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="00E910A0" w:rsidRPr="00336E9C">
              <w:rPr>
                <w:lang w:val="en-US"/>
              </w:rPr>
              <w:t xml:space="preserve"> </w:t>
            </w:r>
            <w:r w:rsidR="00E910A0" w:rsidRPr="001E573E">
              <w:rPr>
                <w:lang w:val="en-US"/>
              </w:rPr>
              <w:t>Vue.js</w:t>
            </w:r>
            <w:r w:rsidR="009956BC">
              <w:rPr>
                <w:lang w:val="en-US"/>
              </w:rPr>
              <w:t>, angular</w:t>
            </w:r>
          </w:p>
          <w:p w14:paraId="3F0D17CC" w14:textId="1039EFE9" w:rsidR="009956BC" w:rsidRPr="001E573E" w:rsidRDefault="009956BC" w:rsidP="00E910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0F6E0CB" w14:textId="72E1F424" w:rsidR="00741125" w:rsidRPr="00336E9C" w:rsidRDefault="00741125" w:rsidP="00336E9C">
            <w:pPr>
              <w:rPr>
                <w:lang w:val="en-US"/>
              </w:rPr>
            </w:pPr>
          </w:p>
        </w:tc>
      </w:tr>
      <w:tr w:rsidR="001C766B" w:rsidRPr="00336E9C" w14:paraId="6E367C36" w14:textId="77777777" w:rsidTr="006F5119">
        <w:trPr>
          <w:trHeight w:val="1246"/>
        </w:trPr>
        <w:tc>
          <w:tcPr>
            <w:tcW w:w="3809" w:type="dxa"/>
            <w:tcMar>
              <w:top w:w="504" w:type="dxa"/>
              <w:right w:w="720" w:type="dxa"/>
            </w:tcMar>
          </w:tcPr>
          <w:p w14:paraId="5DB5EE5E" w14:textId="0DB5844D" w:rsidR="001C766B" w:rsidRDefault="004E09A2" w:rsidP="008A0D8F">
            <w:pPr>
              <w:pStyle w:val="Kop3"/>
              <w:rPr>
                <w:noProof/>
                <w:lang w:bidi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66125EB0" wp14:editId="1E8B5E31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456565</wp:posOffset>
                  </wp:positionV>
                  <wp:extent cx="754380" cy="754380"/>
                  <wp:effectExtent l="0" t="0" r="7620" b="0"/>
                  <wp:wrapNone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Afbeelding 54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1DFFFDB7" wp14:editId="53B831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494665</wp:posOffset>
                  </wp:positionV>
                  <wp:extent cx="640080" cy="640080"/>
                  <wp:effectExtent l="0" t="0" r="7620" b="0"/>
                  <wp:wrapNone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Afbeelding 43"/>
                          <pic:cNvPicPr/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5119">
              <w:t>interesses</w:t>
            </w:r>
          </w:p>
        </w:tc>
        <w:tc>
          <w:tcPr>
            <w:tcW w:w="6784" w:type="dxa"/>
            <w:tcMar>
              <w:top w:w="504" w:type="dxa"/>
              <w:left w:w="0" w:type="dxa"/>
            </w:tcMar>
          </w:tcPr>
          <w:p w14:paraId="2726CBEB" w14:textId="409A5234" w:rsidR="00336E9C" w:rsidRPr="00336E9C" w:rsidRDefault="00336E9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CAB230" wp14:editId="5922DA97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95" name="Ster: 5 punte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84F88" id="Ster: 5 punten 95" o:spid="_x0000_s1026" style="position:absolute;margin-left:180.4pt;margin-top:2.65pt;width:9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28B623" wp14:editId="19E02A0B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96" name="Ster: 5 punten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9DE29" id="Ster: 5 punten 96" o:spid="_x0000_s1026" style="position:absolute;margin-left:164.65pt;margin-top:2.65pt;width:9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B9ACDB" wp14:editId="392924A0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97" name="Ster: 5 punten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023E" id="Ster: 5 punten 97" o:spid="_x0000_s1026" style="position:absolute;margin-left:148.9pt;margin-top:2.65pt;width:9pt;height: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6EEA82" wp14:editId="0C277C0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98" name="Ster: 5 punten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B373D" id="Ster: 5 punten 98" o:spid="_x0000_s1026" style="position:absolute;margin-left:118.5pt;margin-top:2.25pt;width:9pt;height: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CD1917" wp14:editId="14486252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99" name="Ster: 5 punten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AFEC9" id="Ster: 5 punten 99" o:spid="_x0000_s1026" style="position:absolute;margin-left:133.15pt;margin-top:2.65pt;width:9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Nede</w:t>
            </w:r>
            <w:r w:rsidR="00B26FC6">
              <w:rPr>
                <w:lang w:val="en-US"/>
              </w:rPr>
              <w:t>r</w:t>
            </w:r>
            <w:r>
              <w:rPr>
                <w:lang w:val="en-US"/>
              </w:rPr>
              <w:t>lands</w:t>
            </w:r>
            <w:proofErr w:type="spellEnd"/>
          </w:p>
          <w:p w14:paraId="1669ABF3" w14:textId="73507043" w:rsidR="00336E9C" w:rsidRPr="00336E9C" w:rsidRDefault="00336E9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F0AAE6" wp14:editId="26D8FB7E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0" name="Ster: 5 punten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080B8" id="Ster: 5 punten 100" o:spid="_x0000_s1026" style="position:absolute;margin-left:180.4pt;margin-top:2.65pt;width:9pt;height: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34E49E" wp14:editId="2133650E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1" name="Ster: 5 punten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261D7" id="Ster: 5 punten 101" o:spid="_x0000_s1026" style="position:absolute;margin-left:164.65pt;margin-top:2.65pt;width:9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B8940A" wp14:editId="03142831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2" name="Ster: 5 punten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0F3EA" id="Ster: 5 punten 102" o:spid="_x0000_s1026" style="position:absolute;margin-left:148.9pt;margin-top:2.65pt;width:9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7568A23" wp14:editId="0DFE2C40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103" name="Ster: 5 punten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9137" id="Ster: 5 punten 103" o:spid="_x0000_s1026" style="position:absolute;margin-left:118.5pt;margin-top:2.25pt;width:9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F43AF6" wp14:editId="3686D38C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4" name="Ster: 5 punten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57CB8" id="Ster: 5 punten 104" o:spid="_x0000_s1026" style="position:absolute;margin-left:133.15pt;margin-top:2.65pt;width:9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r>
              <w:rPr>
                <w:lang w:val="en-US"/>
              </w:rPr>
              <w:t>Turks</w:t>
            </w:r>
            <w:r w:rsidR="002778E0">
              <w:rPr>
                <w:lang w:val="en-US"/>
              </w:rPr>
              <w:t xml:space="preserve"> (</w:t>
            </w:r>
            <w:proofErr w:type="spellStart"/>
            <w:r w:rsidR="002778E0">
              <w:rPr>
                <w:lang w:val="en-US"/>
              </w:rPr>
              <w:t>moedertaal</w:t>
            </w:r>
            <w:proofErr w:type="spellEnd"/>
            <w:r w:rsidR="002778E0">
              <w:rPr>
                <w:lang w:val="en-US"/>
              </w:rPr>
              <w:t>)</w:t>
            </w:r>
          </w:p>
          <w:p w14:paraId="6EF637E1" w14:textId="6E6BF22D" w:rsidR="00336E9C" w:rsidRPr="00336E9C" w:rsidRDefault="00336E9C" w:rsidP="00336E9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D6E7627" wp14:editId="41B79D45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5" name="Ster: 5 punten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1FA4F" id="Ster: 5 punten 105" o:spid="_x0000_s1026" style="position:absolute;margin-left:180.4pt;margin-top:2.65pt;width: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OLlq8zgAAAACAEAAA8AAABkcnMvZG93bnJldi54&#10;bWxMj0FLw0AUhO+C/2F5gje7aYI1xGyKVAvVS7G2grdt8kyiu29DdtOk/97nSY/DDDPf5MvJGnHC&#10;3reOFMxnEQik0lUt1Qr2b+ubFIQPmiptHKGCM3pYFpcXuc4qN9IrnnahFlxCPtMKmhC6TEpfNmi1&#10;n7kOib1P11sdWPa1rHo9crk1Mo6ihbS6JV5odIerBsvv3WAVvIQPswnp+WmbDPHz6vD+OG7WX0pd&#10;X00P9yACTuEvDL/4jA4FMx3dQJUXRkGyiBg9KLhNQLCf3KWsjwrieQqyyOX/A8UPAA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OLlq8z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C193782" wp14:editId="3E36A029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6" name="Ster: 5 punten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FCA9F" id="Ster: 5 punten 106" o:spid="_x0000_s1026" style="position:absolute;margin-left:164.65pt;margin-top:2.65pt;width:9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COYQIAAB4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" path="m,40020r43659,1l57150,,70641,40021r43659,-1l78979,64754r13492,40021l57150,80040,21829,104775,35321,64754,,40020xe" filled="f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AE0F88" wp14:editId="689696A4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7" name="Ster: 5 punten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41B48" id="Ster: 5 punten 107" o:spid="_x0000_s1026" style="position:absolute;margin-left:148.9pt;margin-top:2.65pt;width:9pt;height: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1E014B" wp14:editId="3E2493C8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28575</wp:posOffset>
                      </wp:positionV>
                      <wp:extent cx="114300" cy="104775"/>
                      <wp:effectExtent l="19050" t="38100" r="38100" b="47625"/>
                      <wp:wrapNone/>
                      <wp:docPr id="108" name="Ster: 5 punte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60B2C" id="Ster: 5 punten 108" o:spid="_x0000_s1026" style="position:absolute;margin-left:118.5pt;margin-top:2.25pt;width:9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7rbOz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462B1D" wp14:editId="4AF0A7A4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19050" t="38100" r="38100" b="47625"/>
                      <wp:wrapNone/>
                      <wp:docPr id="109" name="Ster: 5 punten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F92AF" id="Ster: 5 punten 109" o:spid="_x0000_s1026" style="position:absolute;margin-left:133.15pt;margin-top:2.65pt;width:9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" path="m,40020r43659,1l57150,,70641,40021r43659,-1l78979,64754r13492,40021l57150,80040,21829,104775,35321,64754,,40020xe" fillcolor="#e48312 [3204]" strokecolor="#714109 [1604]" strokeweight="1pt">
                      <v:path arrowok="t" o:connecttype="custom" o:connectlocs="0,40020;43659,40021;57150,0;70641,40021;114300,40020;78979,64754;92471,104775;57150,80040;21829,104775;35321,64754;0,40020" o:connectangles="0,0,0,0,0,0,0,0,0,0,0"/>
                    </v:shape>
                  </w:pict>
                </mc:Fallback>
              </mc:AlternateContent>
            </w:r>
            <w:r w:rsidRPr="00336E9C">
              <w:rPr>
                <w:lang w:val="en-US"/>
              </w:rPr>
              <w:t xml:space="preserve"> </w:t>
            </w:r>
            <w:r>
              <w:rPr>
                <w:lang w:val="en-US"/>
              </w:rPr>
              <w:t>Engels</w:t>
            </w:r>
          </w:p>
          <w:p w14:paraId="49FADC6F" w14:textId="382824BC" w:rsidR="00336E9C" w:rsidRDefault="00336E9C" w:rsidP="00336E9C">
            <w:r>
              <w:t xml:space="preserve"> </w:t>
            </w:r>
          </w:p>
          <w:p w14:paraId="27868203" w14:textId="77777777" w:rsidR="001C766B" w:rsidRPr="00336E9C" w:rsidRDefault="001C766B" w:rsidP="001C766B">
            <w:pPr>
              <w:rPr>
                <w:lang w:val="en-US"/>
              </w:rPr>
            </w:pPr>
          </w:p>
        </w:tc>
      </w:tr>
    </w:tbl>
    <w:p w14:paraId="308160C9" w14:textId="167702F9" w:rsidR="008A0D8F" w:rsidRPr="008A0D8F" w:rsidRDefault="008A0D8F" w:rsidP="00224621">
      <w:pPr>
        <w:pStyle w:val="Geenafstand"/>
      </w:pPr>
      <w:r>
        <w:t xml:space="preserve"> </w:t>
      </w:r>
    </w:p>
    <w:sectPr w:rsidR="008A0D8F" w:rsidRPr="008A0D8F" w:rsidSect="00B56BC2">
      <w:headerReference w:type="default" r:id="rId14"/>
      <w:footerReference w:type="default" r:id="rId15"/>
      <w:footerReference w:type="first" r:id="rId16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3FDE8" w14:textId="77777777" w:rsidR="00D942D0" w:rsidRDefault="00D942D0" w:rsidP="00713050">
      <w:pPr>
        <w:spacing w:line="240" w:lineRule="auto"/>
      </w:pPr>
      <w:r>
        <w:separator/>
      </w:r>
    </w:p>
  </w:endnote>
  <w:endnote w:type="continuationSeparator" w:id="0">
    <w:p w14:paraId="48E9871B" w14:textId="77777777" w:rsidR="00D942D0" w:rsidRDefault="00D942D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Voettekst indelingstabel"/>
    </w:tblPr>
    <w:tblGrid>
      <w:gridCol w:w="2630"/>
      <w:gridCol w:w="2630"/>
      <w:gridCol w:w="2631"/>
      <w:gridCol w:w="2631"/>
    </w:tblGrid>
    <w:tr w:rsidR="00C2098A" w14:paraId="1E6664C0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016A8D" w14:textId="77777777" w:rsidR="00C2098A" w:rsidRDefault="00CA3DF1" w:rsidP="00684488">
          <w:pPr>
            <w:pStyle w:val="Voettekst"/>
          </w:pPr>
          <w:r w:rsidRPr="00CA3DF1">
            <w:rPr>
              <w:noProof/>
              <w:lang w:bidi="nl-NL"/>
            </w:rPr>
            <mc:AlternateContent>
              <mc:Choice Requires="wpg">
                <w:drawing>
                  <wp:inline distT="0" distB="0" distL="0" distR="0" wp14:anchorId="144234EA" wp14:editId="4AF4B85E">
                    <wp:extent cx="329184" cy="329184"/>
                    <wp:effectExtent l="0" t="0" r="0" b="0"/>
                    <wp:docPr id="16" name="Groep 102" title="E-mail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8" name="Ova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e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0" name="Vrije v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elijkbenige driehoek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elijkbenige driehoek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elijkbenige driehoek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34B813" id="Groep 102" o:spid="_x0000_s1026" alt="Titel: E-mailpictogra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MZFpJCggAAOk4AAAOAAAAAAAA&#10;AAAAAAAAAC4CAABkcnMvZTJvRG9jLnhtbFBLAQItABQABgAIAAAAIQBoRxvQ2AAAAAMBAAAPAAAA&#10;AAAAAAAAAAAAAGQKAABkcnMvZG93bnJldi54bWxQSwUGAAAAAAQABADzAAAAaQsAAAAA&#10;">
                    <o:lock v:ext="edit" aspectratio="t"/>
                    <v:oval id="Ova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" fillcolor="#e48312 [3204]" stroked="f" strokeweight="1pt"/>
                    <v:group id="Groe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Vrije v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" path="m287158,209029l392549,138910r107960,70119l785097,,,,287158,209029xe" fillcolor="black [3213]" stroked="f" strokeweight="1pt">
                        <v:path arrowok="t" o:connecttype="custom" o:connectlocs="266223,209029;363931,138910;464020,209029;727861,0;0,0;266223,209029" o:connectangles="0,0,0,0,0,0"/>
                      </v:shape>
                      <v:shape id="Gelijkbenige driehoe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" path="m,243343l179100,,372486,243343,,243343xe" fillcolor="black [3213]" stroked="f" strokeweight="1pt">
                        <v:path arrowok="t" o:connecttype="custom" o:connectlocs="0,243343;179100,0;372486,243343;0,243343" o:connectangles="0,0,0,0"/>
                      </v:shape>
                      <v:shape id="Gelijkbenige driehoe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" path="m,243343l179100,,372486,243343,,243343xe" fillcolor="black [3213]" stroked="f" strokeweight="1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elijkbenige driehoek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61684F" w14:textId="77777777" w:rsidR="00C2098A" w:rsidRDefault="00C2098A" w:rsidP="00684488">
          <w:pPr>
            <w:pStyle w:val="Voettekst"/>
          </w:pPr>
          <w:r w:rsidRPr="00C2098A">
            <w:rPr>
              <w:noProof/>
              <w:lang w:bidi="nl-NL"/>
            </w:rPr>
            <mc:AlternateContent>
              <mc:Choice Requires="wpg">
                <w:drawing>
                  <wp:inline distT="0" distB="0" distL="0" distR="0" wp14:anchorId="2951D34E" wp14:editId="4324130E">
                    <wp:extent cx="329184" cy="329184"/>
                    <wp:effectExtent l="0" t="0" r="13970" b="13970"/>
                    <wp:docPr id="14" name="Groep 4" title="Twitter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26" name="Cirkel rond het 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6CB8" id="Groep 4" o:spid="_x0000_s1026" alt="Titel: Twitter-pictogram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SH+bYY4S&#10;AADkZAAADgAAAAAAAAAAAAAAAAAuAgAAZHJzL2Uyb0RvYy54bWxQSwECLQAUAAYACAAAACEAaEcb&#10;0NgAAAADAQAADwAAAAAAAAAAAAAAAADoFAAAZHJzL2Rvd25yZXYueG1sUEsFBgAAAAAEAAQA8wAA&#10;AO0VAAAAAA==&#10;">
                    <o:lock v:ext="edit" aspectratio="t"/>
                    <v:shape id="Cirkel rond het Twitter-symbo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48312 [3204]" strokecolor="#e48312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-symbo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B644F" w14:textId="77777777" w:rsidR="00C2098A" w:rsidRDefault="00C2098A" w:rsidP="00684488">
          <w:pPr>
            <w:pStyle w:val="Voettekst"/>
          </w:pPr>
          <w:r w:rsidRPr="00C2098A">
            <w:rPr>
              <w:noProof/>
              <w:lang w:bidi="nl-NL"/>
            </w:rPr>
            <mc:AlternateContent>
              <mc:Choice Requires="wpg">
                <w:drawing>
                  <wp:inline distT="0" distB="0" distL="0" distR="0" wp14:anchorId="59FBD102" wp14:editId="2C8E1A29">
                    <wp:extent cx="329184" cy="329184"/>
                    <wp:effectExtent l="0" t="0" r="13970" b="13970"/>
                    <wp:docPr id="28" name="Groep 10" title="Telefoon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9" name="Cirkel rond het 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729D96" id="Groep 10" o:spid="_x0000_s1026" alt="Titel: Telefoonpictogram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B0t64cSEQAAd10AAA4AAAAAAAAAAAAAAAAALgIAAGRycy9lMm9Eb2MueG1s&#10;UEsBAi0AFAAGAAgAAAAhAGhHG9DYAAAAAwEAAA8AAAAAAAAAAAAAAAAAbBMAAGRycy9kb3ducmV2&#10;LnhtbFBLBQYAAAAABAAEAPMAAABxFAAAAAA=&#10;">
                    <o:lock v:ext="edit" aspectratio="t"/>
                    <v:shape id="Cirkel rond het telefoonsymbo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48312 [3204]" strokecolor="#e4831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onsymbo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73FABA" w14:textId="77777777" w:rsidR="00C2098A" w:rsidRDefault="00C2098A" w:rsidP="00684488">
          <w:pPr>
            <w:pStyle w:val="Voettekst"/>
          </w:pPr>
          <w:r w:rsidRPr="00C2098A">
            <w:rPr>
              <w:noProof/>
              <w:lang w:bidi="nl-NL"/>
            </w:rPr>
            <mc:AlternateContent>
              <mc:Choice Requires="wpg">
                <w:drawing>
                  <wp:inline distT="0" distB="0" distL="0" distR="0" wp14:anchorId="628E67F7" wp14:editId="0C375D1A">
                    <wp:extent cx="329184" cy="329184"/>
                    <wp:effectExtent l="0" t="0" r="13970" b="13970"/>
                    <wp:docPr id="31" name="Groep 16" title="LinkedIn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2" name="Cirkel rond het LinkedIn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LinkedIn-symbo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D20FF8" id="Groep 16" o:spid="_x0000_s1026" alt="Titel: LinkedIn-pictogram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P+veH2fEQAAsGMAAA4AAAAA&#10;AAAAAAAAAAAALgIAAGRycy9lMm9Eb2MueG1sUEsBAi0AFAAGAAgAAAAhAGhHG9DYAAAAAwEAAA8A&#10;AAAAAAAAAAAAAAAA+RMAAGRycy9kb3ducmV2LnhtbFBLBQYAAAAABAAEAPMAAAD+FAAAAAA=&#10;">
                    <o:lock v:ext="edit" aspectratio="t"/>
                    <v:shape id="Cirkel rond het LinkedIn-symbo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48312 [3204]" strokecolor="#e48312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-symbo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4CEB457D" w14:textId="77777777" w:rsidTr="00826A10">
      <w:sdt>
        <w:sdt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933CF8C" w14:textId="77777777" w:rsidR="00826A10" w:rsidRPr="00CA3DF1" w:rsidRDefault="00826A10" w:rsidP="00826A10">
              <w:pPr>
                <w:pStyle w:val="Voettekst"/>
              </w:pPr>
              <w:r>
                <w:rPr>
                  <w:lang w:bidi="nl-NL"/>
                </w:rPr>
                <w:t>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3AE17BC" w14:textId="77777777" w:rsidR="00826A10" w:rsidRPr="00C2098A" w:rsidRDefault="00826A10" w:rsidP="00826A10">
              <w:pPr>
                <w:pStyle w:val="Voettekst"/>
              </w:pPr>
              <w:r>
                <w:rPr>
                  <w:lang w:bidi="nl-NL"/>
                </w:rPr>
                <w:t>Twitter-handle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8D15406" w14:textId="77777777" w:rsidR="00826A10" w:rsidRPr="00C2098A" w:rsidRDefault="00826A10" w:rsidP="00826A10">
              <w:pPr>
                <w:pStyle w:val="Voettekst"/>
              </w:pPr>
              <w:r>
                <w:rPr>
                  <w:lang w:bidi="nl-NL"/>
                </w:rPr>
                <w:t>Telefoonnummer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1914405" w14:textId="77777777" w:rsidR="00826A10" w:rsidRPr="00C2098A" w:rsidRDefault="00826A10" w:rsidP="00826A10">
              <w:pPr>
                <w:pStyle w:val="Voettekst"/>
              </w:pPr>
              <w:r>
                <w:rPr>
                  <w:lang w:bidi="nl-NL"/>
                </w:rPr>
                <w:t>LinkedIn-URL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5A5CC" w14:textId="77777777" w:rsidR="00C2098A" w:rsidRDefault="00217980" w:rsidP="00217980">
        <w:pPr>
          <w:pStyle w:val="Voettekst"/>
          <w:rPr>
            <w:noProof/>
          </w:rPr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826A10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 voor contactgegevens"/>
    </w:tblPr>
    <w:tblGrid>
      <w:gridCol w:w="4347"/>
      <w:gridCol w:w="1544"/>
      <w:gridCol w:w="4631"/>
    </w:tblGrid>
    <w:tr w:rsidR="00047D95" w14:paraId="0C87C393" w14:textId="77777777" w:rsidTr="00BB136D">
      <w:tc>
        <w:tcPr>
          <w:tcW w:w="434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6AD9C8" w14:textId="77777777" w:rsidR="00047D95" w:rsidRDefault="00047D95" w:rsidP="00217980">
          <w:pPr>
            <w:pStyle w:val="Voettekst"/>
          </w:pPr>
          <w:r w:rsidRPr="00CA3DF1">
            <w:rPr>
              <w:noProof/>
              <w:lang w:bidi="nl-NL"/>
            </w:rPr>
            <mc:AlternateContent>
              <mc:Choice Requires="wpg">
                <w:drawing>
                  <wp:inline distT="0" distB="0" distL="0" distR="0" wp14:anchorId="42FB7747" wp14:editId="441BA78C">
                    <wp:extent cx="329184" cy="329184"/>
                    <wp:effectExtent l="0" t="0" r="0" b="0"/>
                    <wp:docPr id="34" name="Groe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5" name="Ova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e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7" name="Vrije v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elijkbenige driehoek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elijkbenige driehoek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elijkbenige driehoek 33" descr="e-mailpictogram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8E1237" id="Groe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Ei5tsUhCAAAAzkAAA4AAAAAAAAAAAAAAAAALgIAAGRycy9lMm9Eb2MueG1sUEsBAi0AFAAG&#10;AAgAAAAhAGhHG9DYAAAAAwEAAA8AAAAAAAAAAAAAAAAAewoAAGRycy9kb3ducmV2LnhtbFBLBQYA&#10;AAAABAAEAPMAAACACwAAAAA=&#10;">
                    <o:lock v:ext="edit" aspectratio="t"/>
                    <v:oval id="Ova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" fillcolor="#e48312 [3204]" stroked="f" strokeweight="1pt"/>
                    <v:group id="Groe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Vrije v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" path="m287158,209029l392549,138910r107960,70119l785097,,,,287158,209029xe" fillcolor="black [3213]" stroked="f" strokeweight="1pt">
                        <v:path arrowok="t" o:connecttype="custom" o:connectlocs="266223,209029;363931,138910;464020,209029;727861,0;0,0;266223,209029" o:connectangles="0,0,0,0,0,0"/>
                      </v:shape>
                      <v:shape id="Gelijkbenige driehoe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" path="m,243343l179100,,372486,243343,,243343xe" fillcolor="black [3213]" stroked="f" strokeweight="1pt">
                        <v:path arrowok="t" o:connecttype="custom" o:connectlocs="0,243343;179100,0;372486,243343;0,243343" o:connectangles="0,0,0,0"/>
                      </v:shape>
                      <v:shape id="Gelijkbenige driehoe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" path="m,243343l179100,,372486,243343,,243343xe" fillcolor="black [3213]" stroked="f" strokeweight="1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elijkbenige driehoek 33" o:spid="_x0000_s1032" type="#_x0000_t5" alt="e-mailpictogram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1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3199A3" w14:textId="6A25C338" w:rsidR="00047D95" w:rsidRDefault="00047D95" w:rsidP="00217980">
          <w:pPr>
            <w:pStyle w:val="Voettekst"/>
          </w:pPr>
        </w:p>
      </w:tc>
      <w:tc>
        <w:tcPr>
          <w:tcW w:w="4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DFBCBB" w14:textId="77777777" w:rsidR="00047D95" w:rsidRDefault="00047D95" w:rsidP="00217980">
          <w:pPr>
            <w:pStyle w:val="Voettekst"/>
          </w:pPr>
          <w:r w:rsidRPr="00C2098A">
            <w:rPr>
              <w:noProof/>
              <w:lang w:bidi="nl-NL"/>
            </w:rPr>
            <mc:AlternateContent>
              <mc:Choice Requires="wpg">
                <w:drawing>
                  <wp:inline distT="0" distB="0" distL="0" distR="0" wp14:anchorId="2884F89C" wp14:editId="104248C6">
                    <wp:extent cx="329184" cy="329184"/>
                    <wp:effectExtent l="0" t="0" r="13970" b="13970"/>
                    <wp:docPr id="41" name="Groe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2" name="Cirkel rond het 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Telefoonsymbool" descr="Pictogram Telefo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8D0A2B" id="Groe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C2YvWKxEAAJJdAAAOAAAAAAAA&#10;AAAAAAAAAC4CAABkcnMvZTJvRG9jLnhtbFBLAQItABQABgAIAAAAIQBoRxvQ2AAAAAMBAAAPAAAA&#10;AAAAAAAAAAAAAIUTAABkcnMvZG93bnJldi54bWxQSwUGAAAAAAQABADzAAAAihQAAAAA&#10;">
                    <o:lock v:ext="edit" aspectratio="t"/>
                    <v:shape id="Cirkel rond het telefoonsymbo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48312 [3204]" strokecolor="#e4831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onsymbool" o:spid="_x0000_s1028" alt="Pictogram Telefo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047D95" w14:paraId="629D32B2" w14:textId="77777777" w:rsidTr="00BB136D">
      <w:tc>
        <w:tcPr>
          <w:tcW w:w="4347" w:type="dxa"/>
          <w:tcMar>
            <w:top w:w="144" w:type="dxa"/>
            <w:left w:w="115" w:type="dxa"/>
            <w:right w:w="115" w:type="dxa"/>
          </w:tcMar>
        </w:tcPr>
        <w:p w14:paraId="4F66831E" w14:textId="16B7BB4B" w:rsidR="00047D95" w:rsidRPr="00CA3DF1" w:rsidRDefault="009956BC" w:rsidP="003C5528">
          <w:pPr>
            <w:pStyle w:val="Voettekst"/>
          </w:pPr>
          <w:r>
            <w:t>Semih-altintas</w:t>
          </w:r>
          <w:r w:rsidR="00047D95">
            <w:t>@</w:t>
          </w:r>
          <w:r>
            <w:t>hotmail</w:t>
          </w:r>
          <w:r w:rsidR="00047D95">
            <w:t>.com</w:t>
          </w:r>
        </w:p>
      </w:tc>
      <w:tc>
        <w:tcPr>
          <w:tcW w:w="1544" w:type="dxa"/>
          <w:tcMar>
            <w:top w:w="144" w:type="dxa"/>
            <w:left w:w="115" w:type="dxa"/>
            <w:right w:w="115" w:type="dxa"/>
          </w:tcMar>
        </w:tcPr>
        <w:p w14:paraId="2AC0EFE4" w14:textId="67E23579" w:rsidR="00047D95" w:rsidRPr="00C2098A" w:rsidRDefault="00047D95" w:rsidP="00224621">
          <w:pPr>
            <w:pStyle w:val="Voettekst"/>
            <w:jc w:val="left"/>
          </w:pPr>
        </w:p>
      </w:tc>
      <w:tc>
        <w:tcPr>
          <w:tcW w:w="4631" w:type="dxa"/>
          <w:tcMar>
            <w:top w:w="144" w:type="dxa"/>
            <w:left w:w="115" w:type="dxa"/>
            <w:right w:w="115" w:type="dxa"/>
          </w:tcMar>
        </w:tcPr>
        <w:p w14:paraId="46BFB713" w14:textId="3CADA0AA" w:rsidR="00047D95" w:rsidRPr="00C2098A" w:rsidRDefault="00047D95" w:rsidP="00217980">
          <w:pPr>
            <w:pStyle w:val="Voettekst"/>
          </w:pPr>
          <w:r>
            <w:t>0497 20 14 46</w:t>
          </w:r>
        </w:p>
      </w:tc>
    </w:tr>
    <w:tr w:rsidR="00047D95" w14:paraId="6C2751C7" w14:textId="77777777" w:rsidTr="00BB136D">
      <w:tc>
        <w:tcPr>
          <w:tcW w:w="4347" w:type="dxa"/>
          <w:tcMar>
            <w:top w:w="144" w:type="dxa"/>
            <w:left w:w="115" w:type="dxa"/>
            <w:right w:w="115" w:type="dxa"/>
          </w:tcMar>
        </w:tcPr>
        <w:p w14:paraId="04D3F277" w14:textId="77777777" w:rsidR="00047D95" w:rsidRDefault="00047D95" w:rsidP="00224621">
          <w:pPr>
            <w:pStyle w:val="Voettekst"/>
            <w:jc w:val="left"/>
          </w:pPr>
        </w:p>
      </w:tc>
      <w:tc>
        <w:tcPr>
          <w:tcW w:w="1544" w:type="dxa"/>
          <w:tcMar>
            <w:top w:w="144" w:type="dxa"/>
            <w:left w:w="115" w:type="dxa"/>
            <w:right w:w="115" w:type="dxa"/>
          </w:tcMar>
        </w:tcPr>
        <w:p w14:paraId="52097EC5" w14:textId="77777777" w:rsidR="00047D95" w:rsidRPr="00C2098A" w:rsidRDefault="00047D95" w:rsidP="00224621">
          <w:pPr>
            <w:pStyle w:val="Voettekst"/>
            <w:jc w:val="left"/>
          </w:pPr>
        </w:p>
      </w:tc>
      <w:tc>
        <w:tcPr>
          <w:tcW w:w="4631" w:type="dxa"/>
          <w:tcMar>
            <w:top w:w="144" w:type="dxa"/>
            <w:left w:w="115" w:type="dxa"/>
            <w:right w:w="115" w:type="dxa"/>
          </w:tcMar>
        </w:tcPr>
        <w:p w14:paraId="5151269B" w14:textId="77777777" w:rsidR="00047D95" w:rsidRDefault="00047D95" w:rsidP="00217980">
          <w:pPr>
            <w:pStyle w:val="Voettekst"/>
          </w:pPr>
        </w:p>
      </w:tc>
    </w:tr>
  </w:tbl>
  <w:p w14:paraId="43AEC1BD" w14:textId="77777777" w:rsidR="00217980" w:rsidRDefault="002179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8BEA3" w14:textId="77777777" w:rsidR="00D942D0" w:rsidRDefault="00D942D0" w:rsidP="00713050">
      <w:pPr>
        <w:spacing w:line="240" w:lineRule="auto"/>
      </w:pPr>
      <w:r>
        <w:separator/>
      </w:r>
    </w:p>
  </w:footnote>
  <w:footnote w:type="continuationSeparator" w:id="0">
    <w:p w14:paraId="56C858E5" w14:textId="77777777" w:rsidR="00D942D0" w:rsidRDefault="00D942D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 vervolgpagina"/>
    </w:tblPr>
    <w:tblGrid>
      <w:gridCol w:w="3787"/>
      <w:gridCol w:w="6735"/>
    </w:tblGrid>
    <w:tr w:rsidR="001A5CA9" w:rsidRPr="00F207C0" w14:paraId="5BC535E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BFA2805" w14:textId="77777777" w:rsidR="00826A10" w:rsidRPr="00906BEE" w:rsidRDefault="00000000" w:rsidP="00826A10">
          <w:pPr>
            <w:pStyle w:val="Initialen"/>
          </w:pPr>
          <w:sdt>
            <w:sdtPr>
              <w:alias w:val="Uw initialen:"/>
              <w:tag w:val="Uw initialen:"/>
              <w:id w:val="1185324316"/>
              <w:temporary/>
              <w:showingPlcHdr/>
              <w15:appearance w15:val="hidden"/>
            </w:sdtPr>
            <w:sdtContent>
              <w:r w:rsidR="00D45EAB">
                <w:rPr>
                  <w:lang w:bidi="nl-NL"/>
                </w:rPr>
                <w:t>uN</w:t>
              </w:r>
            </w:sdtContent>
          </w:sdt>
        </w:p>
        <w:p w14:paraId="76DE2DA4" w14:textId="77777777" w:rsidR="001A5CA9" w:rsidRPr="00F207C0" w:rsidRDefault="001A5CA9" w:rsidP="001A5CA9">
          <w:pPr>
            <w:pStyle w:val="Initialen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Indelingstabel koptekst"/>
          </w:tblPr>
          <w:tblGrid>
            <w:gridCol w:w="6735"/>
          </w:tblGrid>
          <w:tr w:rsidR="001A5CA9" w14:paraId="4E428E1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489E716" w14:textId="77777777" w:rsidR="001A5CA9" w:rsidRPr="009B3C40" w:rsidRDefault="00000000" w:rsidP="001A5CA9">
                <w:pPr>
                  <w:pStyle w:val="Kop1"/>
                </w:pPr>
                <w:sdt>
                  <w:sdtPr>
                    <w:alias w:val="Voer uw naam in:"/>
                    <w:tag w:val="Voer uw naam in:"/>
                    <w:id w:val="185027472"/>
                    <w:placeholder>
                      <w:docPart w:val="EEC11A5CFED04A2D84FCD4ABBA4714B7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nl-NL"/>
                      </w:rPr>
                      <w:t>Uw naam</w:t>
                    </w:r>
                  </w:sdtContent>
                </w:sdt>
              </w:p>
              <w:p w14:paraId="7973103B" w14:textId="77777777" w:rsidR="001A5CA9" w:rsidRDefault="001A5CA9" w:rsidP="001A5CA9">
                <w:pPr>
                  <w:pStyle w:val="Kop2"/>
                </w:pPr>
              </w:p>
            </w:tc>
          </w:tr>
        </w:tbl>
        <w:p w14:paraId="6A51B622" w14:textId="77777777" w:rsidR="001A5CA9" w:rsidRPr="00F207C0" w:rsidRDefault="001A5CA9" w:rsidP="001A5CA9"/>
      </w:tc>
    </w:tr>
  </w:tbl>
  <w:p w14:paraId="37B0D86C" w14:textId="77777777" w:rsidR="00217980" w:rsidRPr="001A5CA9" w:rsidRDefault="00FB0EC9" w:rsidP="001A5CA9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5E84C2" wp14:editId="0817CDE3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e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ode rechthoek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Witte cirkel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ode cirkel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C1D08F" id="Groep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">
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48312 [3204]" stroked="f" strokeweight="1pt"/>
              <v:oval id="Witte cirkel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" fillcolor="white [3212]" stroked="f" strokeweight="1pt"/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de cirkel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" adj="626" fillcolor="#e48312 [3204]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534939">
    <w:abstractNumId w:val="9"/>
  </w:num>
  <w:num w:numId="2" w16cid:durableId="929657579">
    <w:abstractNumId w:val="7"/>
  </w:num>
  <w:num w:numId="3" w16cid:durableId="591007587">
    <w:abstractNumId w:val="6"/>
  </w:num>
  <w:num w:numId="4" w16cid:durableId="497576195">
    <w:abstractNumId w:val="5"/>
  </w:num>
  <w:num w:numId="5" w16cid:durableId="1432235556">
    <w:abstractNumId w:val="4"/>
  </w:num>
  <w:num w:numId="6" w16cid:durableId="1957909238">
    <w:abstractNumId w:val="8"/>
  </w:num>
  <w:num w:numId="7" w16cid:durableId="1036851965">
    <w:abstractNumId w:val="3"/>
  </w:num>
  <w:num w:numId="8" w16cid:durableId="1189177995">
    <w:abstractNumId w:val="2"/>
  </w:num>
  <w:num w:numId="9" w16cid:durableId="1451169991">
    <w:abstractNumId w:val="1"/>
  </w:num>
  <w:num w:numId="10" w16cid:durableId="2746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B"/>
    <w:rsid w:val="00047D95"/>
    <w:rsid w:val="000521E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45AD0"/>
    <w:rsid w:val="00166E3F"/>
    <w:rsid w:val="00197FB5"/>
    <w:rsid w:val="001A5CA9"/>
    <w:rsid w:val="001B2AC1"/>
    <w:rsid w:val="001B403A"/>
    <w:rsid w:val="001C766B"/>
    <w:rsid w:val="001E573E"/>
    <w:rsid w:val="001F4583"/>
    <w:rsid w:val="00203837"/>
    <w:rsid w:val="00217980"/>
    <w:rsid w:val="00224621"/>
    <w:rsid w:val="00263E1B"/>
    <w:rsid w:val="00271662"/>
    <w:rsid w:val="0027404F"/>
    <w:rsid w:val="002778E0"/>
    <w:rsid w:val="00290AAA"/>
    <w:rsid w:val="00293B83"/>
    <w:rsid w:val="002B091C"/>
    <w:rsid w:val="002C2CDD"/>
    <w:rsid w:val="002D1D21"/>
    <w:rsid w:val="002D45C6"/>
    <w:rsid w:val="002D7472"/>
    <w:rsid w:val="002E1F82"/>
    <w:rsid w:val="002E7943"/>
    <w:rsid w:val="002F03FA"/>
    <w:rsid w:val="00313E86"/>
    <w:rsid w:val="00333CD3"/>
    <w:rsid w:val="00335B17"/>
    <w:rsid w:val="00336E9C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37F7A"/>
    <w:rsid w:val="00443EAE"/>
    <w:rsid w:val="0046104A"/>
    <w:rsid w:val="004717C5"/>
    <w:rsid w:val="00473F62"/>
    <w:rsid w:val="004A24CC"/>
    <w:rsid w:val="004E09A2"/>
    <w:rsid w:val="004E38F3"/>
    <w:rsid w:val="004E48AF"/>
    <w:rsid w:val="00523479"/>
    <w:rsid w:val="00543DB7"/>
    <w:rsid w:val="005459BF"/>
    <w:rsid w:val="0056639A"/>
    <w:rsid w:val="005729B0"/>
    <w:rsid w:val="00583E4F"/>
    <w:rsid w:val="00596255"/>
    <w:rsid w:val="005D5B57"/>
    <w:rsid w:val="00641630"/>
    <w:rsid w:val="00684488"/>
    <w:rsid w:val="006A3CE7"/>
    <w:rsid w:val="006A7746"/>
    <w:rsid w:val="006C4C50"/>
    <w:rsid w:val="006D15E8"/>
    <w:rsid w:val="006D76B1"/>
    <w:rsid w:val="006F5119"/>
    <w:rsid w:val="00713050"/>
    <w:rsid w:val="007143D1"/>
    <w:rsid w:val="00741125"/>
    <w:rsid w:val="00746F7F"/>
    <w:rsid w:val="00755032"/>
    <w:rsid w:val="007569C1"/>
    <w:rsid w:val="00763832"/>
    <w:rsid w:val="00772919"/>
    <w:rsid w:val="00792C96"/>
    <w:rsid w:val="00794BF2"/>
    <w:rsid w:val="007B6421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0D8F"/>
    <w:rsid w:val="008A1907"/>
    <w:rsid w:val="008A4E1C"/>
    <w:rsid w:val="008C6BCA"/>
    <w:rsid w:val="008C7B50"/>
    <w:rsid w:val="008E4B30"/>
    <w:rsid w:val="00906BEE"/>
    <w:rsid w:val="00911964"/>
    <w:rsid w:val="009243E7"/>
    <w:rsid w:val="00933F9A"/>
    <w:rsid w:val="00985D58"/>
    <w:rsid w:val="009956BC"/>
    <w:rsid w:val="009B3C40"/>
    <w:rsid w:val="009F02A2"/>
    <w:rsid w:val="009F2719"/>
    <w:rsid w:val="009F7AD9"/>
    <w:rsid w:val="00A313AD"/>
    <w:rsid w:val="00A332E9"/>
    <w:rsid w:val="00A42540"/>
    <w:rsid w:val="00A50939"/>
    <w:rsid w:val="00A83413"/>
    <w:rsid w:val="00A97116"/>
    <w:rsid w:val="00AA55E2"/>
    <w:rsid w:val="00AA6A40"/>
    <w:rsid w:val="00AA75F6"/>
    <w:rsid w:val="00AD00FD"/>
    <w:rsid w:val="00AF0A8E"/>
    <w:rsid w:val="00B26FC6"/>
    <w:rsid w:val="00B27019"/>
    <w:rsid w:val="00B3320B"/>
    <w:rsid w:val="00B5664D"/>
    <w:rsid w:val="00B56BC2"/>
    <w:rsid w:val="00B76A83"/>
    <w:rsid w:val="00BA05F3"/>
    <w:rsid w:val="00BA5B40"/>
    <w:rsid w:val="00BB136D"/>
    <w:rsid w:val="00BD0206"/>
    <w:rsid w:val="00BD0C5F"/>
    <w:rsid w:val="00BF6A19"/>
    <w:rsid w:val="00C017D4"/>
    <w:rsid w:val="00C2098A"/>
    <w:rsid w:val="00C53231"/>
    <w:rsid w:val="00C5444A"/>
    <w:rsid w:val="00C57B71"/>
    <w:rsid w:val="00C612DA"/>
    <w:rsid w:val="00C62C50"/>
    <w:rsid w:val="00C7741E"/>
    <w:rsid w:val="00C875AB"/>
    <w:rsid w:val="00C947C0"/>
    <w:rsid w:val="00CA3DF1"/>
    <w:rsid w:val="00CA4581"/>
    <w:rsid w:val="00CE18D5"/>
    <w:rsid w:val="00D04109"/>
    <w:rsid w:val="00D04E97"/>
    <w:rsid w:val="00D40542"/>
    <w:rsid w:val="00D45EAB"/>
    <w:rsid w:val="00D56BF0"/>
    <w:rsid w:val="00D942D0"/>
    <w:rsid w:val="00D97A41"/>
    <w:rsid w:val="00DA24D1"/>
    <w:rsid w:val="00DD3CF6"/>
    <w:rsid w:val="00DD6416"/>
    <w:rsid w:val="00DE531E"/>
    <w:rsid w:val="00DF4E0A"/>
    <w:rsid w:val="00E02DCD"/>
    <w:rsid w:val="00E057BC"/>
    <w:rsid w:val="00E12C60"/>
    <w:rsid w:val="00E22E87"/>
    <w:rsid w:val="00E57630"/>
    <w:rsid w:val="00E640E2"/>
    <w:rsid w:val="00E86C2B"/>
    <w:rsid w:val="00E910A0"/>
    <w:rsid w:val="00E9244E"/>
    <w:rsid w:val="00EB2D52"/>
    <w:rsid w:val="00EB7F60"/>
    <w:rsid w:val="00EE4091"/>
    <w:rsid w:val="00EF7CC9"/>
    <w:rsid w:val="00F207C0"/>
    <w:rsid w:val="00F20AE5"/>
    <w:rsid w:val="00F47E97"/>
    <w:rsid w:val="00F645C7"/>
    <w:rsid w:val="00FB0EC9"/>
    <w:rsid w:val="00FC070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F02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6BEE"/>
  </w:style>
  <w:style w:type="paragraph" w:styleId="Kop1">
    <w:name w:val="heading 1"/>
    <w:basedOn w:val="Standaard"/>
    <w:link w:val="Kop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A0D8F"/>
    <w:pPr>
      <w:keepNext/>
      <w:keepLines/>
      <w:pBdr>
        <w:bottom w:val="single" w:sz="48" w:space="1" w:color="E48312" w:themeColor="accent1"/>
      </w:pBdr>
      <w:spacing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A610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A0D8F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3D03E5"/>
    <w:rPr>
      <w:color w:val="595959" w:themeColor="text1" w:themeTint="A6"/>
    </w:rPr>
  </w:style>
  <w:style w:type="character" w:customStyle="1" w:styleId="Kop4Char">
    <w:name w:val="Kop 4 Char"/>
    <w:basedOn w:val="Standaardalinea-lettertype"/>
    <w:link w:val="Kop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Koptekst">
    <w:name w:val="header"/>
    <w:basedOn w:val="Standaard"/>
    <w:link w:val="KoptekstChar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ard"/>
    <w:next w:val="Kop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48312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88504C"/>
  </w:style>
  <w:style w:type="paragraph" w:styleId="Voettekst">
    <w:name w:val="footer"/>
    <w:basedOn w:val="Standaard"/>
    <w:link w:val="Voetteks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88504C"/>
    <w:rPr>
      <w:rFonts w:asciiTheme="majorHAnsi" w:hAnsiTheme="majorHAnsi"/>
      <w:cap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5F6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AA75F6"/>
  </w:style>
  <w:style w:type="paragraph" w:styleId="Bloktekst">
    <w:name w:val="Block Text"/>
    <w:basedOn w:val="Standaard"/>
    <w:uiPriority w:val="99"/>
    <w:semiHidden/>
    <w:unhideWhenUsed/>
    <w:rsid w:val="003D03E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rFonts w:eastAsiaTheme="minorEastAsia"/>
      <w:i/>
      <w:iCs/>
      <w:color w:val="AA610D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AA75F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AA75F6"/>
  </w:style>
  <w:style w:type="paragraph" w:styleId="Plattetekst2">
    <w:name w:val="Body Text 2"/>
    <w:basedOn w:val="Standaard"/>
    <w:link w:val="Plattetekst2Char"/>
    <w:uiPriority w:val="99"/>
    <w:semiHidden/>
    <w:unhideWhenUsed/>
    <w:rsid w:val="00AA75F6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AA75F6"/>
  </w:style>
  <w:style w:type="paragraph" w:styleId="Plattetekst3">
    <w:name w:val="Body Text 3"/>
    <w:basedOn w:val="Standaard"/>
    <w:link w:val="Platteteks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A75F6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A75F6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A75F6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A75F6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A75F6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A75F6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A75F6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A75F6"/>
    <w:pPr>
      <w:spacing w:after="200" w:line="240" w:lineRule="auto"/>
    </w:pPr>
    <w:rPr>
      <w:i/>
      <w:iCs/>
      <w:color w:val="637052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AA75F6"/>
  </w:style>
  <w:style w:type="table" w:styleId="Kleurrijkraster">
    <w:name w:val="Colorful Grid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A75F6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75F6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75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75F6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AA75F6"/>
  </w:style>
  <w:style w:type="character" w:customStyle="1" w:styleId="DatumChar">
    <w:name w:val="Datum Char"/>
    <w:basedOn w:val="Standaardalinea-lettertype"/>
    <w:link w:val="Datum"/>
    <w:uiPriority w:val="99"/>
    <w:semiHidden/>
    <w:rsid w:val="00AA75F6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A75F6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A75F6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A75F6"/>
  </w:style>
  <w:style w:type="character" w:styleId="Nadruk">
    <w:name w:val="Emphasis"/>
    <w:basedOn w:val="Standaardalinea-lettertype"/>
    <w:uiPriority w:val="10"/>
    <w:semiHidden/>
    <w:unhideWhenUsed/>
    <w:rsid w:val="00AA75F6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A75F6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A75F6"/>
    <w:rPr>
      <w:color w:val="8C8C8C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A75F6"/>
    <w:rPr>
      <w:szCs w:val="20"/>
    </w:rPr>
  </w:style>
  <w:style w:type="table" w:styleId="Rastertabel1licht">
    <w:name w:val="Grid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Rastertabel3">
    <w:name w:val="Grid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A75F6"/>
    <w:pPr>
      <w:spacing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A75F6"/>
    <w:pPr>
      <w:spacing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A75F6"/>
    <w:pPr>
      <w:spacing w:line="240" w:lineRule="auto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A75F6"/>
    <w:pPr>
      <w:spacing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A75F6"/>
    <w:pPr>
      <w:spacing w:line="240" w:lineRule="auto"/>
    </w:pPr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A75F6"/>
    <w:pPr>
      <w:spacing w:line="240" w:lineRule="auto"/>
    </w:pPr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A75F6"/>
    <w:pPr>
      <w:spacing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A75F6"/>
    <w:pPr>
      <w:spacing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A75F6"/>
    <w:pPr>
      <w:spacing w:line="240" w:lineRule="auto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A75F6"/>
    <w:pPr>
      <w:spacing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A75F6"/>
    <w:pPr>
      <w:spacing w:line="240" w:lineRule="auto"/>
    </w:pPr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A75F6"/>
    <w:pPr>
      <w:spacing w:line="240" w:lineRule="auto"/>
    </w:pPr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AA75F6"/>
    <w:rPr>
      <w:rFonts w:asciiTheme="majorHAnsi" w:eastAsiaTheme="majorEastAsia" w:hAnsiTheme="majorHAnsi" w:cstheme="majorBidi"/>
      <w:color w:val="AA610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5F6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5F6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styleId="HTML-acroniem">
    <w:name w:val="HTML Acronym"/>
    <w:basedOn w:val="Standaardalinea-lettertype"/>
    <w:uiPriority w:val="99"/>
    <w:semiHidden/>
    <w:unhideWhenUsed/>
    <w:rsid w:val="00AA75F6"/>
  </w:style>
  <w:style w:type="paragraph" w:styleId="HTML-adres">
    <w:name w:val="HTML Address"/>
    <w:basedOn w:val="Standaard"/>
    <w:link w:val="HTML-adre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A75F6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AA75F6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A75F6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AA75F6"/>
    <w:rPr>
      <w:color w:val="2998E3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3D03E5"/>
    <w:rPr>
      <w:i/>
      <w:iCs/>
      <w:color w:val="AA610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3D03E5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AA610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D03E5"/>
    <w:rPr>
      <w:i/>
      <w:iCs/>
      <w:color w:val="AA610D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3D03E5"/>
    <w:rPr>
      <w:b/>
      <w:bCs/>
      <w:caps w:val="0"/>
      <w:smallCaps/>
      <w:color w:val="AA610D" w:themeColor="accent1" w:themeShade="BF"/>
      <w:spacing w:val="5"/>
    </w:rPr>
  </w:style>
  <w:style w:type="table" w:styleId="Lichtraster">
    <w:name w:val="Light Grid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A75F6"/>
    <w:pPr>
      <w:spacing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A75F6"/>
    <w:pPr>
      <w:spacing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A75F6"/>
    <w:pPr>
      <w:spacing w:line="240" w:lineRule="auto"/>
    </w:pPr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A75F6"/>
    <w:pPr>
      <w:spacing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A75F6"/>
    <w:pPr>
      <w:spacing w:line="240" w:lineRule="auto"/>
    </w:pPr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A75F6"/>
    <w:pPr>
      <w:spacing w:line="240" w:lineRule="auto"/>
    </w:pPr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A75F6"/>
  </w:style>
  <w:style w:type="paragraph" w:styleId="Lijst">
    <w:name w:val="List"/>
    <w:basedOn w:val="Standaard"/>
    <w:uiPriority w:val="99"/>
    <w:semiHidden/>
    <w:unhideWhenUsed/>
    <w:rsid w:val="00AA75F6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A75F6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A75F6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A75F6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A75F6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AA75F6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jsttabel2">
    <w:name w:val="List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jsttabel3">
    <w:name w:val="List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75F6"/>
    <w:pPr>
      <w:spacing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A75F6"/>
    <w:pPr>
      <w:spacing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A75F6"/>
    <w:pPr>
      <w:spacing w:line="240" w:lineRule="auto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A75F6"/>
    <w:pPr>
      <w:spacing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A75F6"/>
    <w:pPr>
      <w:spacing w:line="240" w:lineRule="auto"/>
    </w:pPr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A75F6"/>
    <w:pPr>
      <w:spacing w:line="240" w:lineRule="auto"/>
    </w:pPr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A75F6"/>
    <w:pPr>
      <w:spacing w:line="240" w:lineRule="auto"/>
    </w:pPr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A75F6"/>
    <w:pPr>
      <w:spacing w:line="240" w:lineRule="auto"/>
    </w:pPr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A75F6"/>
    <w:pPr>
      <w:spacing w:line="240" w:lineRule="auto"/>
    </w:pPr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A75F6"/>
    <w:pPr>
      <w:spacing w:line="240" w:lineRule="auto"/>
    </w:pPr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A75F6"/>
    <w:pPr>
      <w:spacing w:line="240" w:lineRule="auto"/>
    </w:pPr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A75F6"/>
    <w:pPr>
      <w:spacing w:line="240" w:lineRule="auto"/>
    </w:pPr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A75F6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A75F6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A75F6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A75F6"/>
  </w:style>
  <w:style w:type="character" w:styleId="Paginanummer">
    <w:name w:val="page number"/>
    <w:basedOn w:val="Standaardalinea-lettertype"/>
    <w:uiPriority w:val="99"/>
    <w:semiHidden/>
    <w:unhideWhenUsed/>
    <w:rsid w:val="00AA75F6"/>
  </w:style>
  <w:style w:type="table" w:styleId="Onopgemaaktetabel1">
    <w:name w:val="Plain Table 1"/>
    <w:basedOn w:val="Standaard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A75F6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A75F6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AA75F6"/>
  </w:style>
  <w:style w:type="character" w:customStyle="1" w:styleId="AanhefChar">
    <w:name w:val="Aanhef Char"/>
    <w:basedOn w:val="Standaardalinea-lettertype"/>
    <w:link w:val="Aanhef"/>
    <w:uiPriority w:val="99"/>
    <w:semiHidden/>
    <w:rsid w:val="00AA75F6"/>
  </w:style>
  <w:style w:type="paragraph" w:styleId="Handtekening">
    <w:name w:val="Signature"/>
    <w:basedOn w:val="Standaard"/>
    <w:link w:val="Handteken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AA75F6"/>
  </w:style>
  <w:style w:type="character" w:styleId="Zwaar">
    <w:name w:val="Strong"/>
    <w:basedOn w:val="Standaardalinea-lettertype"/>
    <w:uiPriority w:val="22"/>
    <w:semiHidden/>
    <w:unhideWhenUsed/>
    <w:qFormat/>
    <w:rsid w:val="00AA75F6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A75F6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A75F6"/>
  </w:style>
  <w:style w:type="table" w:styleId="Professioneletabel">
    <w:name w:val="Table Professional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A75F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A75F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A75F6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A75F6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A75F6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A75F6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A75F6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A75F6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A75F6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A610D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yas\AppData\Local\Microsoft\Office\16.0\DTS\nl-NL%7b77A8D3B9-947B-4114-A393-F8E8CB254E33%7d\%7b7940FE67-A3E6-412C-991F-BFE9B1AD7E5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C11A5CFED04A2D84FCD4ABBA4714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446DF3-C81B-4E68-A089-F9FF7EC6D40D}"/>
      </w:docPartPr>
      <w:docPartBody>
        <w:p w:rsidR="00243E91" w:rsidRDefault="008A42B3">
          <w:pPr>
            <w:pStyle w:val="EEC11A5CFED04A2D84FCD4ABBA4714B7"/>
          </w:pPr>
          <w:r w:rsidRPr="00906BEE">
            <w:rPr>
              <w:lang w:bidi="nl-NL"/>
            </w:rPr>
            <w:t>Onderwijsinstelling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3"/>
    <w:rsid w:val="00067DF4"/>
    <w:rsid w:val="00145AD0"/>
    <w:rsid w:val="00212297"/>
    <w:rsid w:val="0023494D"/>
    <w:rsid w:val="00243E91"/>
    <w:rsid w:val="00263E1B"/>
    <w:rsid w:val="002D10BF"/>
    <w:rsid w:val="00310378"/>
    <w:rsid w:val="00690487"/>
    <w:rsid w:val="00740D6C"/>
    <w:rsid w:val="0076319C"/>
    <w:rsid w:val="00853CAC"/>
    <w:rsid w:val="0088503B"/>
    <w:rsid w:val="008A42B3"/>
    <w:rsid w:val="009E6026"/>
    <w:rsid w:val="00A20D65"/>
    <w:rsid w:val="00A24314"/>
    <w:rsid w:val="00A33592"/>
    <w:rsid w:val="00AC1E4D"/>
    <w:rsid w:val="00C20EF0"/>
    <w:rsid w:val="00D2671A"/>
    <w:rsid w:val="00EA0AEA"/>
    <w:rsid w:val="00E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EC11A5CFED04A2D84FCD4ABBA4714B7">
    <w:name w:val="EEC11A5CFED04A2D84FCD4ABBA471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erlijn">
  <a:themeElements>
    <a:clrScheme name="Oranj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DC415C8E5954AA8403AEDC6C1BCAB" ma:contentTypeVersion="11" ma:contentTypeDescription="Een nieuw document maken." ma:contentTypeScope="" ma:versionID="b12da73d89e4d4ae0b74da0057c53c7a">
  <xsd:schema xmlns:xsd="http://www.w3.org/2001/XMLSchema" xmlns:xs="http://www.w3.org/2001/XMLSchema" xmlns:p="http://schemas.microsoft.com/office/2006/metadata/properties" xmlns:ns3="d6e73609-efdf-46ac-bbd5-a464043bd945" xmlns:ns4="e89692b0-984f-4336-b30f-c56a53494a81" targetNamespace="http://schemas.microsoft.com/office/2006/metadata/properties" ma:root="true" ma:fieldsID="200644f8dfec3c842d11af0787711915" ns3:_="" ns4:_="">
    <xsd:import namespace="d6e73609-efdf-46ac-bbd5-a464043bd945"/>
    <xsd:import namespace="e89692b0-984f-4336-b30f-c56a53494a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73609-efdf-46ac-bbd5-a464043bd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692b0-984f-4336-b30f-c56a53494a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695471-3BD6-47AB-A11C-6086A8DFA8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F76874-7852-40ED-8A00-545120C31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73609-efdf-46ac-bbd5-a464043bd945"/>
    <ds:schemaRef ds:uri="e89692b0-984f-4336-b30f-c56a53494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{7940FE67-A3E6-412C-991F-BFE9B1AD7E57}tf16392716_win32.dotx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2023-11-08T17:32:00Z</dcterms:created>
  <dcterms:modified xsi:type="dcterms:W3CDTF">2024-10-07T06:12:00Z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0x010100735DC415C8E5954AA8403AEDC6C1BCAB</vt:lpwstr>
  </property>
</Properties>
</file>